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F43CD" w14:textId="71BBA29D" w:rsidR="00FF7B33" w:rsidRPr="00951C77" w:rsidRDefault="00F63CE8" w:rsidP="00951C77">
      <w:pPr>
        <w:pStyle w:val="Title"/>
      </w:pPr>
      <w:r>
        <w:t>Project 3</w:t>
      </w:r>
      <w:r w:rsidR="00D501FF">
        <w:t>:</w:t>
      </w:r>
      <w:r w:rsidR="00FF7B33" w:rsidRPr="00951C77">
        <w:br/>
      </w:r>
      <w:r w:rsidR="00CC25B3">
        <w:t>CS6</w:t>
      </w:r>
      <w:r w:rsidR="0093202E">
        <w:t>035</w:t>
      </w:r>
    </w:p>
    <w:p w14:paraId="2E6059BE" w14:textId="177A2839" w:rsidR="0093202E" w:rsidRPr="0093202E" w:rsidRDefault="00141B95" w:rsidP="0093202E">
      <w:pPr>
        <w:pStyle w:val="Subtitle"/>
      </w:pPr>
      <w:r>
        <w:t>Author Name</w:t>
      </w:r>
      <w:r w:rsidR="00FF7B33">
        <w:br/>
      </w:r>
      <w:r>
        <w:t>username</w:t>
      </w:r>
      <w:r w:rsidR="00FF7B33" w:rsidRPr="00FF7B33">
        <w:t>@</w:t>
      </w:r>
      <w:r w:rsidR="00FD25E7">
        <w:t>gatech.edu</w:t>
      </w:r>
    </w:p>
    <w:p w14:paraId="77C7DD8E" w14:textId="6CA765D7" w:rsidR="00D5034D" w:rsidRPr="009B7A17" w:rsidRDefault="0054029E" w:rsidP="00B4491E">
      <w:pPr>
        <w:pStyle w:val="Heading1"/>
      </w:pPr>
      <w:r>
        <w:t>T</w:t>
      </w:r>
      <w:r w:rsidR="0093202E">
        <w:t>ASK 2</w:t>
      </w:r>
    </w:p>
    <w:p w14:paraId="46A6F96A" w14:textId="2EDC7249" w:rsidR="00960205" w:rsidRDefault="0093202E" w:rsidP="0093202E">
      <w:r>
        <w:t>Your answer starts here…</w:t>
      </w:r>
    </w:p>
    <w:p w14:paraId="5D20C745" w14:textId="2595CA8B" w:rsidR="00417F0E" w:rsidRDefault="0093202E" w:rsidP="00417F0E">
      <w:pPr>
        <w:pStyle w:val="Heading1"/>
      </w:pPr>
      <w:r>
        <w:t>TASK 3</w:t>
      </w:r>
    </w:p>
    <w:p w14:paraId="7E87F85B" w14:textId="5EE8881B" w:rsidR="0093202E" w:rsidRDefault="0093202E" w:rsidP="0093202E">
      <w:r>
        <w:t>Your answer starts here…</w:t>
      </w:r>
    </w:p>
    <w:p w14:paraId="71CDBF76" w14:textId="12093578" w:rsidR="0093202E" w:rsidRPr="009B7A17" w:rsidRDefault="0093202E" w:rsidP="0093202E">
      <w:pPr>
        <w:pStyle w:val="Heading1"/>
      </w:pPr>
      <w:r>
        <w:t>TASK 4</w:t>
      </w:r>
    </w:p>
    <w:p w14:paraId="7D370913" w14:textId="31C786F9" w:rsidR="0093202E" w:rsidRDefault="0093202E" w:rsidP="0093202E">
      <w:r>
        <w:t>Your answer starts here…</w:t>
      </w:r>
    </w:p>
    <w:p w14:paraId="43641DCE" w14:textId="06D4EE52" w:rsidR="0093202E" w:rsidRDefault="0093202E" w:rsidP="0093202E">
      <w:pPr>
        <w:pStyle w:val="Heading1"/>
      </w:pPr>
      <w:r>
        <w:t>TASK 5</w:t>
      </w:r>
    </w:p>
    <w:p w14:paraId="72D84412" w14:textId="3D470743" w:rsidR="0093202E" w:rsidRDefault="0093202E" w:rsidP="0093202E">
      <w:r>
        <w:t>Your answer starts here…</w:t>
      </w:r>
    </w:p>
    <w:p w14:paraId="053B07E3" w14:textId="41A72375" w:rsidR="001259E6" w:rsidRDefault="001259E6" w:rsidP="0093202E">
      <w:pPr>
        <w:pStyle w:val="Heading1"/>
      </w:pPr>
      <w:r>
        <w:t>TASK 6</w:t>
      </w:r>
    </w:p>
    <w:p w14:paraId="440828EE" w14:textId="2C036989" w:rsidR="001259E6" w:rsidRPr="001259E6" w:rsidRDefault="001259E6" w:rsidP="001259E6">
      <w:r>
        <w:t>Your answer starts here…</w:t>
      </w:r>
    </w:p>
    <w:p w14:paraId="1A99F283" w14:textId="5335C4F4" w:rsidR="0093202E" w:rsidRDefault="0093202E" w:rsidP="0093202E">
      <w:pPr>
        <w:pStyle w:val="Heading1"/>
      </w:pPr>
      <w:r>
        <w:t xml:space="preserve">TASK </w:t>
      </w:r>
      <w:r w:rsidR="001259E6">
        <w:t>7</w:t>
      </w:r>
    </w:p>
    <w:p w14:paraId="14FE324A" w14:textId="5625DEC6" w:rsidR="001259E6" w:rsidRDefault="0093202E" w:rsidP="0093202E">
      <w:r>
        <w:t>Your answer starts here…</w:t>
      </w:r>
    </w:p>
    <w:p w14:paraId="4222DD02" w14:textId="75BB8423" w:rsidR="00D308CA" w:rsidRDefault="00D308CA" w:rsidP="00D308CA">
      <w:pPr>
        <w:pStyle w:val="Heading1"/>
      </w:pPr>
      <w:r>
        <w:t>References</w:t>
      </w:r>
    </w:p>
    <w:p w14:paraId="76B7F458" w14:textId="6B803B16" w:rsidR="00314FD6" w:rsidRPr="00D308CA" w:rsidRDefault="0093202E" w:rsidP="00D308CA">
      <w:pPr>
        <w:pStyle w:val="NumberedList"/>
      </w:pPr>
      <w:r>
        <w:t>Your references start here…</w:t>
      </w:r>
    </w:p>
    <w:sectPr w:rsidR="00314FD6" w:rsidRPr="00D308CA" w:rsidSect="00641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95205" w14:textId="77777777" w:rsidR="00D31C07" w:rsidRDefault="00D31C07" w:rsidP="00126D77">
      <w:r>
        <w:separator/>
      </w:r>
    </w:p>
  </w:endnote>
  <w:endnote w:type="continuationSeparator" w:id="0">
    <w:p w14:paraId="64A92A86" w14:textId="77777777" w:rsidR="00D31C07" w:rsidRDefault="00D31C07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F4B30" w14:textId="77777777" w:rsidR="00D31C07" w:rsidRDefault="00D31C07" w:rsidP="0060186D">
      <w:pPr>
        <w:spacing w:after="0" w:line="110" w:lineRule="exact"/>
      </w:pPr>
    </w:p>
  </w:footnote>
  <w:footnote w:type="continuationSeparator" w:id="0">
    <w:p w14:paraId="70DACB90" w14:textId="77777777" w:rsidR="00D31C07" w:rsidRPr="00BB7AEF" w:rsidRDefault="00D31C07" w:rsidP="00BB7AEF">
      <w:pPr>
        <w:spacing w:after="0" w:line="20" w:lineRule="exact"/>
        <w:rPr>
          <w:sz w:val="2"/>
        </w:rPr>
      </w:pPr>
    </w:p>
  </w:footnote>
  <w:footnote w:type="continuationNotice" w:id="1">
    <w:p w14:paraId="31EBF9B8" w14:textId="77777777" w:rsidR="00D31C07" w:rsidRPr="00AE67B5" w:rsidRDefault="00D31C07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0"/>
  </w:num>
  <w:num w:numId="3">
    <w:abstractNumId w:val="2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</w:num>
  <w:num w:numId="6">
    <w:abstractNumId w:val="14"/>
  </w:num>
  <w:num w:numId="7">
    <w:abstractNumId w:val="32"/>
  </w:num>
  <w:num w:numId="8">
    <w:abstractNumId w:val="7"/>
  </w:num>
  <w:num w:numId="9">
    <w:abstractNumId w:val="33"/>
  </w:num>
  <w:num w:numId="10">
    <w:abstractNumId w:val="13"/>
  </w:num>
  <w:num w:numId="11">
    <w:abstractNumId w:val="9"/>
  </w:num>
  <w:num w:numId="12">
    <w:abstractNumId w:val="26"/>
  </w:num>
  <w:num w:numId="13">
    <w:abstractNumId w:val="12"/>
  </w:num>
  <w:num w:numId="14">
    <w:abstractNumId w:val="29"/>
  </w:num>
  <w:num w:numId="15">
    <w:abstractNumId w:val="36"/>
  </w:num>
  <w:num w:numId="16">
    <w:abstractNumId w:val="34"/>
    <w:lvlOverride w:ilvl="0">
      <w:startOverride w:val="1"/>
    </w:lvlOverride>
  </w:num>
  <w:num w:numId="17">
    <w:abstractNumId w:val="34"/>
    <w:lvlOverride w:ilvl="0">
      <w:startOverride w:val="1"/>
    </w:lvlOverride>
  </w:num>
  <w:num w:numId="18">
    <w:abstractNumId w:val="34"/>
    <w:lvlOverride w:ilvl="0">
      <w:startOverride w:val="1"/>
    </w:lvlOverride>
  </w:num>
  <w:num w:numId="19">
    <w:abstractNumId w:val="34"/>
    <w:lvlOverride w:ilvl="0">
      <w:startOverride w:val="1"/>
    </w:lvlOverride>
  </w:num>
  <w:num w:numId="20">
    <w:abstractNumId w:val="34"/>
    <w:lvlOverride w:ilvl="0">
      <w:startOverride w:val="1"/>
    </w:lvlOverride>
  </w:num>
  <w:num w:numId="21">
    <w:abstractNumId w:val="34"/>
    <w:lvlOverride w:ilvl="0">
      <w:startOverride w:val="1"/>
    </w:lvlOverride>
  </w:num>
  <w:num w:numId="22">
    <w:abstractNumId w:val="0"/>
  </w:num>
  <w:num w:numId="23">
    <w:abstractNumId w:val="27"/>
  </w:num>
  <w:num w:numId="24">
    <w:abstractNumId w:val="27"/>
    <w:lvlOverride w:ilvl="0">
      <w:startOverride w:val="1"/>
    </w:lvlOverride>
  </w:num>
  <w:num w:numId="25">
    <w:abstractNumId w:val="35"/>
  </w:num>
  <w:num w:numId="26">
    <w:abstractNumId w:val="6"/>
  </w:num>
  <w:num w:numId="27">
    <w:abstractNumId w:val="17"/>
  </w:num>
  <w:num w:numId="28">
    <w:abstractNumId w:val="18"/>
  </w:num>
  <w:num w:numId="29">
    <w:abstractNumId w:val="4"/>
  </w:num>
  <w:num w:numId="30">
    <w:abstractNumId w:val="2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20"/>
  </w:num>
  <w:num w:numId="36">
    <w:abstractNumId w:val="8"/>
  </w:num>
  <w:num w:numId="37">
    <w:abstractNumId w:val="28"/>
  </w:num>
  <w:num w:numId="38">
    <w:abstractNumId w:val="23"/>
  </w:num>
  <w:num w:numId="39">
    <w:abstractNumId w:val="22"/>
  </w:num>
  <w:num w:numId="40">
    <w:abstractNumId w:val="19"/>
  </w:num>
  <w:num w:numId="41">
    <w:abstractNumId w:val="10"/>
  </w:num>
  <w:num w:numId="42">
    <w:abstractNumId w:val="24"/>
  </w:num>
  <w:num w:numId="43">
    <w:abstractNumId w:val="37"/>
  </w:num>
  <w:num w:numId="44">
    <w:abstractNumId w:val="21"/>
  </w:num>
  <w:num w:numId="45">
    <w:abstractNumId w:val="38"/>
  </w:num>
  <w:num w:numId="46">
    <w:abstractNumId w:val="31"/>
  </w:num>
  <w:num w:numId="47">
    <w:abstractNumId w:val="3"/>
  </w:num>
  <w:num w:numId="48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59E6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2EF5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02E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1C07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3CE8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541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Dornier, Brent J</cp:lastModifiedBy>
  <cp:revision>33</cp:revision>
  <cp:lastPrinted>2019-05-10T20:56:00Z</cp:lastPrinted>
  <dcterms:created xsi:type="dcterms:W3CDTF">2019-05-10T20:56:00Z</dcterms:created>
  <dcterms:modified xsi:type="dcterms:W3CDTF">2021-03-11T23:42:00Z</dcterms:modified>
</cp:coreProperties>
</file>